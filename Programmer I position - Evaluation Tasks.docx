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5A75" w14:textId="77777777" w:rsidR="001B54FB" w:rsidRDefault="00CD6E4D" w:rsidP="00DC2E72">
      <w:p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This document will list the steps a candidate for the Programmer I position will perform to evaluate skill level, proficiency, and ability to deliver a solution meeting the requirements in a timely manner.</w:t>
      </w:r>
    </w:p>
    <w:p w14:paraId="58D819A9" w14:textId="77777777" w:rsidR="00CD6E4D" w:rsidRDefault="00CD6E4D" w:rsidP="00DC2E72">
      <w:pPr>
        <w:rPr>
          <w:rFonts w:asciiTheme="minorHAnsi" w:hAnsiTheme="minorHAnsi" w:cs="Arial"/>
          <w:szCs w:val="20"/>
        </w:rPr>
      </w:pPr>
    </w:p>
    <w:p w14:paraId="755D5C75" w14:textId="77777777" w:rsidR="00CD6E4D" w:rsidRDefault="00CD6E4D" w:rsidP="00DC2E72">
      <w:p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Tasks:</w:t>
      </w:r>
    </w:p>
    <w:p w14:paraId="19B0DC35" w14:textId="77777777" w:rsidR="00CD6E4D" w:rsidRDefault="00CD6E4D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Download and install Microsoft SQL Server 2012 Express (if not already installed)</w:t>
      </w:r>
    </w:p>
    <w:p w14:paraId="30FC9FB7" w14:textId="77777777" w:rsidR="00CD6E4D" w:rsidRDefault="00CD6E4D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Unzip the “DemoGolfDatabase.7z” file</w:t>
      </w:r>
    </w:p>
    <w:p w14:paraId="66880DBD" w14:textId="77777777" w:rsidR="00CD6E4D" w:rsidRDefault="00CD6E4D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Attach the MDF &amp; LDF files as database “DEMOGOLF”</w:t>
      </w:r>
    </w:p>
    <w:p w14:paraId="0C83F8D6" w14:textId="77777777" w:rsidR="00CD6E4D" w:rsidRDefault="00CD6E4D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Create a trigger on the AR_CUST table to add an entry in the AR_CUST_NOTE table whenever an existing entry in the AR_CUST table is modified.  The content of the note should include the date/time of the change and a brief, appropriate note.</w:t>
      </w:r>
    </w:p>
    <w:p w14:paraId="3DEDCFCE" w14:textId="77777777" w:rsidR="00CD6E4D" w:rsidRDefault="00CD6E4D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Create a stored procedure to accept inputs of @START_DATE and @END_DATE and output select, pertinent details from the PS_TKT_HIST and PS_TKT_HIST_LIN tables to show sales, </w:t>
      </w:r>
      <w:r w:rsidR="00A94B12">
        <w:rPr>
          <w:rFonts w:asciiTheme="minorHAnsi" w:hAnsiTheme="minorHAnsi" w:cs="Arial"/>
          <w:szCs w:val="20"/>
        </w:rPr>
        <w:t>quantity sold, taxable sales, non-taxable sales</w:t>
      </w:r>
      <w:r w:rsidR="00437A49">
        <w:rPr>
          <w:rFonts w:asciiTheme="minorHAnsi" w:hAnsiTheme="minorHAnsi" w:cs="Arial"/>
          <w:szCs w:val="20"/>
        </w:rPr>
        <w:t>, cost</w:t>
      </w:r>
      <w:r w:rsidR="00A94B12">
        <w:rPr>
          <w:rFonts w:asciiTheme="minorHAnsi" w:hAnsiTheme="minorHAnsi" w:cs="Arial"/>
          <w:szCs w:val="20"/>
        </w:rPr>
        <w:t>, and regular price.  The data should be grouped by date and store, showing one row for each date/store.</w:t>
      </w:r>
    </w:p>
    <w:p w14:paraId="6749F62A" w14:textId="77777777" w:rsidR="00437A49" w:rsidRDefault="00437A49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Create a .exe program (using C# in the IDE of your choice) that executes the stored procedure from the previous step, serializes the output into JSON, and stores the output into a file.  The file should include a fields added that shows the profit for each row.  If you do not have an IDE of choice, our recommendation is Visual Studio trial edition.</w:t>
      </w:r>
    </w:p>
    <w:p w14:paraId="1B758B6B" w14:textId="77777777" w:rsidR="00CD6E4D" w:rsidRDefault="00A94B12" w:rsidP="00CD6E4D">
      <w:pPr>
        <w:pStyle w:val="ListParagraph"/>
        <w:numPr>
          <w:ilvl w:val="0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The deliverable to return is</w:t>
      </w:r>
      <w:r w:rsidR="00CD6E4D">
        <w:rPr>
          <w:rFonts w:asciiTheme="minorHAnsi" w:hAnsiTheme="minorHAnsi" w:cs="Arial"/>
          <w:szCs w:val="20"/>
        </w:rPr>
        <w:t>:</w:t>
      </w:r>
    </w:p>
    <w:p w14:paraId="07723967" w14:textId="77777777" w:rsidR="00CD6E4D" w:rsidRDefault="00A94B12" w:rsidP="00CD6E4D">
      <w:pPr>
        <w:pStyle w:val="ListParagraph"/>
        <w:numPr>
          <w:ilvl w:val="1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 full b</w:t>
      </w:r>
      <w:r w:rsidR="00CD6E4D">
        <w:rPr>
          <w:rFonts w:asciiTheme="minorHAnsi" w:hAnsiTheme="minorHAnsi" w:cs="Arial"/>
          <w:szCs w:val="20"/>
        </w:rPr>
        <w:t>ackup of the database</w:t>
      </w:r>
      <w:r>
        <w:rPr>
          <w:rFonts w:asciiTheme="minorHAnsi" w:hAnsiTheme="minorHAnsi" w:cs="Arial"/>
          <w:szCs w:val="20"/>
        </w:rPr>
        <w:t>, archived with 7-zip</w:t>
      </w:r>
      <w:r w:rsidR="004916AA">
        <w:rPr>
          <w:rFonts w:asciiTheme="minorHAnsi" w:hAnsiTheme="minorHAnsi" w:cs="Arial"/>
          <w:szCs w:val="20"/>
        </w:rPr>
        <w:t xml:space="preserve"> (.7z extension)</w:t>
      </w:r>
    </w:p>
    <w:p w14:paraId="4410DA5E" w14:textId="77777777" w:rsidR="00A94B12" w:rsidRDefault="00A94B12" w:rsidP="00CD6E4D">
      <w:pPr>
        <w:pStyle w:val="ListParagraph"/>
        <w:numPr>
          <w:ilvl w:val="1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Name of the trigger created</w:t>
      </w:r>
    </w:p>
    <w:p w14:paraId="55961998" w14:textId="77777777" w:rsidR="00A94B12" w:rsidRDefault="00437A49" w:rsidP="00CD6E4D">
      <w:pPr>
        <w:pStyle w:val="ListParagraph"/>
        <w:numPr>
          <w:ilvl w:val="1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Names of the stored procedure</w:t>
      </w:r>
      <w:r w:rsidR="00A94B12">
        <w:rPr>
          <w:rFonts w:asciiTheme="minorHAnsi" w:hAnsiTheme="minorHAnsi" w:cs="Arial"/>
          <w:szCs w:val="20"/>
        </w:rPr>
        <w:t xml:space="preserve"> created</w:t>
      </w:r>
    </w:p>
    <w:p w14:paraId="7A60C710" w14:textId="77777777" w:rsidR="00437A49" w:rsidRDefault="00437A49" w:rsidP="00CD6E4D">
      <w:pPr>
        <w:pStyle w:val="ListParagraph"/>
        <w:numPr>
          <w:ilvl w:val="1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Packaged .exe code</w:t>
      </w:r>
    </w:p>
    <w:p w14:paraId="6DC1B1C3" w14:textId="77777777" w:rsidR="00437A49" w:rsidRDefault="00437A49" w:rsidP="00CD6E4D">
      <w:pPr>
        <w:pStyle w:val="ListParagraph"/>
        <w:numPr>
          <w:ilvl w:val="1"/>
          <w:numId w:val="2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Result file</w:t>
      </w:r>
    </w:p>
    <w:p w14:paraId="3ACD76E8" w14:textId="77777777" w:rsidR="00CD6E4D" w:rsidRPr="00CD6E4D" w:rsidRDefault="00CD6E4D" w:rsidP="00CD6E4D">
      <w:pPr>
        <w:rPr>
          <w:rFonts w:asciiTheme="minorHAnsi" w:hAnsiTheme="minorHAnsi" w:cs="Arial"/>
          <w:szCs w:val="20"/>
        </w:rPr>
      </w:pPr>
    </w:p>
    <w:sectPr w:rsidR="00CD6E4D" w:rsidRPr="00CD6E4D" w:rsidSect="004119F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ADD99" w14:textId="77777777" w:rsidR="004E390A" w:rsidRDefault="004E390A">
      <w:r>
        <w:separator/>
      </w:r>
    </w:p>
  </w:endnote>
  <w:endnote w:type="continuationSeparator" w:id="0">
    <w:p w14:paraId="282E8E78" w14:textId="77777777" w:rsidR="004E390A" w:rsidRDefault="004E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EB24" w14:textId="77777777" w:rsidR="00AB7894" w:rsidRPr="002B5A45" w:rsidRDefault="00AB7894" w:rsidP="002B5A45">
    <w:pPr>
      <w:pStyle w:val="Footer"/>
      <w:pBdr>
        <w:bottom w:val="single" w:sz="12" w:space="1" w:color="auto"/>
      </w:pBdr>
      <w:rPr>
        <w:rFonts w:ascii="Arial" w:hAnsi="Arial" w:cs="Arial"/>
        <w:sz w:val="16"/>
        <w:szCs w:val="16"/>
      </w:rPr>
    </w:pPr>
  </w:p>
  <w:p w14:paraId="1DF0A3EA" w14:textId="03416CD8" w:rsidR="00AB7894" w:rsidRDefault="00AB7894" w:rsidP="00165A42">
    <w:pPr>
      <w:pStyle w:val="Footer"/>
      <w:jc w:val="center"/>
      <w:rPr>
        <w:rFonts w:ascii="Arial" w:hAnsi="Arial" w:cs="Arial"/>
        <w:sz w:val="16"/>
        <w:szCs w:val="16"/>
      </w:rPr>
    </w:pPr>
    <w:r w:rsidRPr="00832C86">
      <w:rPr>
        <w:rFonts w:ascii="Arial" w:hAnsi="Arial" w:cs="Arial"/>
        <w:sz w:val="16"/>
        <w:szCs w:val="16"/>
      </w:rPr>
      <w:t xml:space="preserve">Page </w:t>
    </w:r>
    <w:r w:rsidRPr="00832C86">
      <w:rPr>
        <w:rFonts w:ascii="Arial" w:hAnsi="Arial" w:cs="Arial"/>
        <w:sz w:val="16"/>
        <w:szCs w:val="16"/>
      </w:rPr>
      <w:fldChar w:fldCharType="begin"/>
    </w:r>
    <w:r w:rsidRPr="00832C86">
      <w:rPr>
        <w:rFonts w:ascii="Arial" w:hAnsi="Arial" w:cs="Arial"/>
        <w:sz w:val="16"/>
        <w:szCs w:val="16"/>
      </w:rPr>
      <w:instrText xml:space="preserve"> PAGE </w:instrText>
    </w:r>
    <w:r w:rsidRPr="00832C86">
      <w:rPr>
        <w:rFonts w:ascii="Arial" w:hAnsi="Arial" w:cs="Arial"/>
        <w:sz w:val="16"/>
        <w:szCs w:val="16"/>
      </w:rPr>
      <w:fldChar w:fldCharType="separate"/>
    </w:r>
    <w:r w:rsidR="00437A49">
      <w:rPr>
        <w:rFonts w:ascii="Arial" w:hAnsi="Arial" w:cs="Arial"/>
        <w:noProof/>
        <w:sz w:val="16"/>
        <w:szCs w:val="16"/>
      </w:rPr>
      <w:t>1</w:t>
    </w:r>
    <w:r w:rsidRPr="00832C86">
      <w:rPr>
        <w:rFonts w:ascii="Arial" w:hAnsi="Arial" w:cs="Arial"/>
        <w:sz w:val="16"/>
        <w:szCs w:val="16"/>
      </w:rPr>
      <w:fldChar w:fldCharType="end"/>
    </w:r>
    <w:r w:rsidRPr="00832C86">
      <w:rPr>
        <w:rFonts w:ascii="Arial" w:hAnsi="Arial" w:cs="Arial"/>
        <w:sz w:val="16"/>
        <w:szCs w:val="16"/>
      </w:rPr>
      <w:t xml:space="preserve"> of </w:t>
    </w:r>
    <w:r w:rsidRPr="00832C86">
      <w:rPr>
        <w:rFonts w:ascii="Arial" w:hAnsi="Arial" w:cs="Arial"/>
        <w:sz w:val="16"/>
        <w:szCs w:val="16"/>
      </w:rPr>
      <w:fldChar w:fldCharType="begin"/>
    </w:r>
    <w:r w:rsidRPr="00832C86">
      <w:rPr>
        <w:rFonts w:ascii="Arial" w:hAnsi="Arial" w:cs="Arial"/>
        <w:sz w:val="16"/>
        <w:szCs w:val="16"/>
      </w:rPr>
      <w:instrText xml:space="preserve"> NUMPAGES </w:instrText>
    </w:r>
    <w:r w:rsidRPr="00832C86">
      <w:rPr>
        <w:rFonts w:ascii="Arial" w:hAnsi="Arial" w:cs="Arial"/>
        <w:sz w:val="16"/>
        <w:szCs w:val="16"/>
      </w:rPr>
      <w:fldChar w:fldCharType="separate"/>
    </w:r>
    <w:r w:rsidR="00437A49">
      <w:rPr>
        <w:rFonts w:ascii="Arial" w:hAnsi="Arial" w:cs="Arial"/>
        <w:noProof/>
        <w:sz w:val="16"/>
        <w:szCs w:val="16"/>
      </w:rPr>
      <w:t>1</w:t>
    </w:r>
    <w:r w:rsidRPr="00832C86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sym w:font="Symbol" w:char="F0D3"/>
    </w:r>
    <w:r>
      <w:t xml:space="preserve"> </w:t>
    </w:r>
    <w:r w:rsidR="004916AA">
      <w:rPr>
        <w:rFonts w:ascii="Arial" w:hAnsi="Arial" w:cs="Arial"/>
        <w:sz w:val="16"/>
        <w:szCs w:val="16"/>
      </w:rPr>
      <w:t>20</w:t>
    </w:r>
    <w:r w:rsidR="00165A42">
      <w:rPr>
        <w:rFonts w:ascii="Arial" w:hAnsi="Arial" w:cs="Arial"/>
        <w:sz w:val="16"/>
        <w:szCs w:val="16"/>
      </w:rPr>
      <w:t>20</w:t>
    </w:r>
    <w:r w:rsidRPr="00371CA3">
      <w:rPr>
        <w:rFonts w:ascii="Arial" w:hAnsi="Arial" w:cs="Arial"/>
        <w:sz w:val="16"/>
        <w:szCs w:val="16"/>
      </w:rPr>
      <w:t xml:space="preserve"> Rapid Domains, Inc</w:t>
    </w:r>
    <w:r w:rsidR="00932F5B">
      <w:rPr>
        <w:rFonts w:ascii="Arial" w:hAnsi="Arial" w:cs="Arial"/>
        <w:sz w:val="16"/>
        <w:szCs w:val="16"/>
      </w:rPr>
      <w:t>.</w:t>
    </w:r>
  </w:p>
  <w:p w14:paraId="33CD07B3" w14:textId="77777777" w:rsidR="00AB7894" w:rsidRPr="002B5A45" w:rsidRDefault="00AB7894" w:rsidP="002B5A45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619.754.4100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B4031" w14:textId="77777777" w:rsidR="004E390A" w:rsidRDefault="004E390A">
      <w:r>
        <w:separator/>
      </w:r>
    </w:p>
  </w:footnote>
  <w:footnote w:type="continuationSeparator" w:id="0">
    <w:p w14:paraId="02D9AD65" w14:textId="77777777" w:rsidR="004E390A" w:rsidRDefault="004E3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single" w:sz="12" w:space="0" w:color="00000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251"/>
      <w:gridCol w:w="4281"/>
    </w:tblGrid>
    <w:tr w:rsidR="00AB7894" w14:paraId="384685A3" w14:textId="77777777">
      <w:trPr>
        <w:trHeight w:val="900"/>
      </w:trPr>
      <w:tc>
        <w:tcPr>
          <w:tcW w:w="4320" w:type="dxa"/>
          <w:vAlign w:val="bottom"/>
        </w:tcPr>
        <w:p w14:paraId="3F1C20B8" w14:textId="77777777" w:rsidR="00AB7894" w:rsidRDefault="00AB7894" w:rsidP="00625B3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Rapid POS</w:t>
          </w:r>
        </w:p>
        <w:p w14:paraId="352007BD" w14:textId="77777777" w:rsidR="00CD6E4D" w:rsidRDefault="00CD6E4D" w:rsidP="00CD6E4D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Programmer I position</w:t>
          </w:r>
        </w:p>
        <w:p w14:paraId="28D5AFC9" w14:textId="77777777" w:rsidR="00AB7894" w:rsidRPr="006326C6" w:rsidRDefault="00CD6E4D" w:rsidP="00CD6E4D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Evaluation Tasks</w:t>
          </w:r>
        </w:p>
      </w:tc>
      <w:tc>
        <w:tcPr>
          <w:tcW w:w="4320" w:type="dxa"/>
        </w:tcPr>
        <w:p w14:paraId="28C5687F" w14:textId="77777777" w:rsidR="00AB7894" w:rsidRDefault="00AB7894" w:rsidP="00625B37">
          <w:pPr>
            <w:pStyle w:val="Header"/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E721613" wp14:editId="69C5A414">
                <wp:extent cx="1590675" cy="685294"/>
                <wp:effectExtent l="19050" t="0" r="9525" b="0"/>
                <wp:docPr id="1" name="Picture 1" descr="RDI Logo-Sideways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DI Logo-Sideways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8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818C38" w14:textId="77777777" w:rsidR="00AB7894" w:rsidRDefault="00AB7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7A42"/>
    <w:multiLevelType w:val="hybridMultilevel"/>
    <w:tmpl w:val="30268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1220E"/>
    <w:multiLevelType w:val="hybridMultilevel"/>
    <w:tmpl w:val="30C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57A"/>
    <w:multiLevelType w:val="hybridMultilevel"/>
    <w:tmpl w:val="1738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2A78"/>
    <w:multiLevelType w:val="hybridMultilevel"/>
    <w:tmpl w:val="DED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AC8"/>
    <w:multiLevelType w:val="hybridMultilevel"/>
    <w:tmpl w:val="2D429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34DC0"/>
    <w:multiLevelType w:val="hybridMultilevel"/>
    <w:tmpl w:val="E78E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26AF"/>
    <w:multiLevelType w:val="hybridMultilevel"/>
    <w:tmpl w:val="896443E2"/>
    <w:lvl w:ilvl="0" w:tplc="418E58D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E392B"/>
    <w:multiLevelType w:val="hybridMultilevel"/>
    <w:tmpl w:val="CD3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E197E"/>
    <w:multiLevelType w:val="hybridMultilevel"/>
    <w:tmpl w:val="417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5F"/>
    <w:multiLevelType w:val="hybridMultilevel"/>
    <w:tmpl w:val="B11A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711D3"/>
    <w:multiLevelType w:val="hybridMultilevel"/>
    <w:tmpl w:val="AD16D60A"/>
    <w:lvl w:ilvl="0" w:tplc="4E7692A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1A4B54"/>
    <w:multiLevelType w:val="hybridMultilevel"/>
    <w:tmpl w:val="3F52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F7EF6"/>
    <w:multiLevelType w:val="hybridMultilevel"/>
    <w:tmpl w:val="D2AEF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B6F8C"/>
    <w:multiLevelType w:val="hybridMultilevel"/>
    <w:tmpl w:val="BAE69C36"/>
    <w:lvl w:ilvl="0" w:tplc="963A9F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C0272"/>
    <w:multiLevelType w:val="hybridMultilevel"/>
    <w:tmpl w:val="1B9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C4F3A"/>
    <w:multiLevelType w:val="hybridMultilevel"/>
    <w:tmpl w:val="77C2D544"/>
    <w:lvl w:ilvl="0" w:tplc="1A188E6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E437B"/>
    <w:multiLevelType w:val="hybridMultilevel"/>
    <w:tmpl w:val="046A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72E95"/>
    <w:multiLevelType w:val="hybridMultilevel"/>
    <w:tmpl w:val="469A126E"/>
    <w:lvl w:ilvl="0" w:tplc="2C66C4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A1420"/>
    <w:multiLevelType w:val="hybridMultilevel"/>
    <w:tmpl w:val="A9186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C0089"/>
    <w:multiLevelType w:val="hybridMultilevel"/>
    <w:tmpl w:val="69E4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25163"/>
    <w:multiLevelType w:val="hybridMultilevel"/>
    <w:tmpl w:val="26A03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92061"/>
    <w:multiLevelType w:val="multilevel"/>
    <w:tmpl w:val="77C2D544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61895"/>
    <w:multiLevelType w:val="hybridMultilevel"/>
    <w:tmpl w:val="BA0ABDB8"/>
    <w:lvl w:ilvl="0" w:tplc="CE8094F4">
      <w:start w:val="6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326B9"/>
    <w:multiLevelType w:val="hybridMultilevel"/>
    <w:tmpl w:val="A0A69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E4D9B"/>
    <w:multiLevelType w:val="hybridMultilevel"/>
    <w:tmpl w:val="D1BEF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95506"/>
    <w:multiLevelType w:val="hybridMultilevel"/>
    <w:tmpl w:val="2840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043C0"/>
    <w:multiLevelType w:val="hybridMultilevel"/>
    <w:tmpl w:val="BED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D7952"/>
    <w:multiLevelType w:val="hybridMultilevel"/>
    <w:tmpl w:val="04BE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0"/>
  </w:num>
  <w:num w:numId="5">
    <w:abstractNumId w:val="18"/>
  </w:num>
  <w:num w:numId="6">
    <w:abstractNumId w:val="4"/>
  </w:num>
  <w:num w:numId="7">
    <w:abstractNumId w:val="24"/>
  </w:num>
  <w:num w:numId="8">
    <w:abstractNumId w:val="12"/>
  </w:num>
  <w:num w:numId="9">
    <w:abstractNumId w:val="23"/>
  </w:num>
  <w:num w:numId="10">
    <w:abstractNumId w:val="2"/>
  </w:num>
  <w:num w:numId="11">
    <w:abstractNumId w:val="6"/>
  </w:num>
  <w:num w:numId="12">
    <w:abstractNumId w:val="16"/>
  </w:num>
  <w:num w:numId="13">
    <w:abstractNumId w:val="26"/>
  </w:num>
  <w:num w:numId="14">
    <w:abstractNumId w:val="1"/>
  </w:num>
  <w:num w:numId="15">
    <w:abstractNumId w:val="7"/>
  </w:num>
  <w:num w:numId="16">
    <w:abstractNumId w:val="10"/>
  </w:num>
  <w:num w:numId="17">
    <w:abstractNumId w:val="13"/>
  </w:num>
  <w:num w:numId="18">
    <w:abstractNumId w:val="5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3"/>
  </w:num>
  <w:num w:numId="24">
    <w:abstractNumId w:val="25"/>
  </w:num>
  <w:num w:numId="25">
    <w:abstractNumId w:val="8"/>
  </w:num>
  <w:num w:numId="26">
    <w:abstractNumId w:val="9"/>
  </w:num>
  <w:num w:numId="27">
    <w:abstractNumId w:val="2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4D"/>
    <w:rsid w:val="0000466C"/>
    <w:rsid w:val="00011014"/>
    <w:rsid w:val="00041BAB"/>
    <w:rsid w:val="000B65BD"/>
    <w:rsid w:val="000D2163"/>
    <w:rsid w:val="000E3575"/>
    <w:rsid w:val="001019CE"/>
    <w:rsid w:val="0010423A"/>
    <w:rsid w:val="00116381"/>
    <w:rsid w:val="00126E7D"/>
    <w:rsid w:val="001407C8"/>
    <w:rsid w:val="00145FA6"/>
    <w:rsid w:val="00152DBF"/>
    <w:rsid w:val="00162735"/>
    <w:rsid w:val="00165A42"/>
    <w:rsid w:val="00173289"/>
    <w:rsid w:val="001B54FB"/>
    <w:rsid w:val="001C0723"/>
    <w:rsid w:val="001D7424"/>
    <w:rsid w:val="0020648D"/>
    <w:rsid w:val="00216947"/>
    <w:rsid w:val="00225464"/>
    <w:rsid w:val="00247F38"/>
    <w:rsid w:val="002706C6"/>
    <w:rsid w:val="00276DC6"/>
    <w:rsid w:val="002B00B5"/>
    <w:rsid w:val="002B5A45"/>
    <w:rsid w:val="002D1506"/>
    <w:rsid w:val="00301CD8"/>
    <w:rsid w:val="003030A0"/>
    <w:rsid w:val="00307AC4"/>
    <w:rsid w:val="00310924"/>
    <w:rsid w:val="00323B94"/>
    <w:rsid w:val="00324124"/>
    <w:rsid w:val="0032762C"/>
    <w:rsid w:val="003430D7"/>
    <w:rsid w:val="00343208"/>
    <w:rsid w:val="00372EB4"/>
    <w:rsid w:val="00374223"/>
    <w:rsid w:val="003751EC"/>
    <w:rsid w:val="00394146"/>
    <w:rsid w:val="003B6AC0"/>
    <w:rsid w:val="003C5E84"/>
    <w:rsid w:val="003C5F1E"/>
    <w:rsid w:val="003C77FF"/>
    <w:rsid w:val="003D1883"/>
    <w:rsid w:val="004025DB"/>
    <w:rsid w:val="004119FB"/>
    <w:rsid w:val="00427145"/>
    <w:rsid w:val="00436F97"/>
    <w:rsid w:val="00437A49"/>
    <w:rsid w:val="00464AC6"/>
    <w:rsid w:val="004658CE"/>
    <w:rsid w:val="00465E10"/>
    <w:rsid w:val="004916AA"/>
    <w:rsid w:val="00495E63"/>
    <w:rsid w:val="004A74F7"/>
    <w:rsid w:val="004D736B"/>
    <w:rsid w:val="004E390A"/>
    <w:rsid w:val="004E4C55"/>
    <w:rsid w:val="004E4DB3"/>
    <w:rsid w:val="004E6C15"/>
    <w:rsid w:val="00510A60"/>
    <w:rsid w:val="0058397B"/>
    <w:rsid w:val="005A4D68"/>
    <w:rsid w:val="005B0F56"/>
    <w:rsid w:val="005B3207"/>
    <w:rsid w:val="005D6BE5"/>
    <w:rsid w:val="005E1BEA"/>
    <w:rsid w:val="006108C3"/>
    <w:rsid w:val="006120C9"/>
    <w:rsid w:val="006210DD"/>
    <w:rsid w:val="00622894"/>
    <w:rsid w:val="00625B37"/>
    <w:rsid w:val="006407C7"/>
    <w:rsid w:val="00640DAA"/>
    <w:rsid w:val="0065160B"/>
    <w:rsid w:val="00684DD3"/>
    <w:rsid w:val="006A6178"/>
    <w:rsid w:val="006B0B67"/>
    <w:rsid w:val="006B53FD"/>
    <w:rsid w:val="006C77DF"/>
    <w:rsid w:val="006E3E96"/>
    <w:rsid w:val="006E7158"/>
    <w:rsid w:val="00710670"/>
    <w:rsid w:val="00710797"/>
    <w:rsid w:val="00742A32"/>
    <w:rsid w:val="00745B6B"/>
    <w:rsid w:val="00763702"/>
    <w:rsid w:val="00766955"/>
    <w:rsid w:val="0078143A"/>
    <w:rsid w:val="00794A1A"/>
    <w:rsid w:val="007F3D09"/>
    <w:rsid w:val="00831136"/>
    <w:rsid w:val="00844749"/>
    <w:rsid w:val="00853194"/>
    <w:rsid w:val="0086194D"/>
    <w:rsid w:val="008657BB"/>
    <w:rsid w:val="008966C0"/>
    <w:rsid w:val="008A64CA"/>
    <w:rsid w:val="008B57F5"/>
    <w:rsid w:val="008E2DB7"/>
    <w:rsid w:val="008F4176"/>
    <w:rsid w:val="008F540D"/>
    <w:rsid w:val="00910394"/>
    <w:rsid w:val="00932F5B"/>
    <w:rsid w:val="009504A6"/>
    <w:rsid w:val="00986432"/>
    <w:rsid w:val="009A210C"/>
    <w:rsid w:val="009A6857"/>
    <w:rsid w:val="009C2BE6"/>
    <w:rsid w:val="009C5031"/>
    <w:rsid w:val="009D3237"/>
    <w:rsid w:val="009E1AD1"/>
    <w:rsid w:val="00A10EF6"/>
    <w:rsid w:val="00A2568B"/>
    <w:rsid w:val="00A31B56"/>
    <w:rsid w:val="00A3221D"/>
    <w:rsid w:val="00A72015"/>
    <w:rsid w:val="00A85700"/>
    <w:rsid w:val="00A94B12"/>
    <w:rsid w:val="00A97ED2"/>
    <w:rsid w:val="00AA05AA"/>
    <w:rsid w:val="00AA0D78"/>
    <w:rsid w:val="00AB3F6F"/>
    <w:rsid w:val="00AB491E"/>
    <w:rsid w:val="00AB7894"/>
    <w:rsid w:val="00AD54A5"/>
    <w:rsid w:val="00AF511E"/>
    <w:rsid w:val="00B11917"/>
    <w:rsid w:val="00B342B0"/>
    <w:rsid w:val="00B42CCA"/>
    <w:rsid w:val="00B62D6E"/>
    <w:rsid w:val="00B670FF"/>
    <w:rsid w:val="00BA296B"/>
    <w:rsid w:val="00BB0363"/>
    <w:rsid w:val="00BB0DB5"/>
    <w:rsid w:val="00BF389B"/>
    <w:rsid w:val="00C03AB4"/>
    <w:rsid w:val="00C15CC2"/>
    <w:rsid w:val="00C16B9E"/>
    <w:rsid w:val="00C54CB4"/>
    <w:rsid w:val="00C552C9"/>
    <w:rsid w:val="00C7118B"/>
    <w:rsid w:val="00C874B0"/>
    <w:rsid w:val="00C9761A"/>
    <w:rsid w:val="00CD6E4D"/>
    <w:rsid w:val="00D106A0"/>
    <w:rsid w:val="00D17952"/>
    <w:rsid w:val="00D57377"/>
    <w:rsid w:val="00D578A7"/>
    <w:rsid w:val="00D609AB"/>
    <w:rsid w:val="00D65A0C"/>
    <w:rsid w:val="00D75D73"/>
    <w:rsid w:val="00DB0C1E"/>
    <w:rsid w:val="00DC2E72"/>
    <w:rsid w:val="00DD48A5"/>
    <w:rsid w:val="00DD4F4D"/>
    <w:rsid w:val="00DE5959"/>
    <w:rsid w:val="00DF0C6A"/>
    <w:rsid w:val="00DF1188"/>
    <w:rsid w:val="00E01B5C"/>
    <w:rsid w:val="00E201B6"/>
    <w:rsid w:val="00E20BE0"/>
    <w:rsid w:val="00E55AAF"/>
    <w:rsid w:val="00E564D8"/>
    <w:rsid w:val="00E87695"/>
    <w:rsid w:val="00EA5DC2"/>
    <w:rsid w:val="00EB57D6"/>
    <w:rsid w:val="00EC0D2D"/>
    <w:rsid w:val="00EC1BBD"/>
    <w:rsid w:val="00EC4992"/>
    <w:rsid w:val="00ED208D"/>
    <w:rsid w:val="00EE3AE3"/>
    <w:rsid w:val="00F01ADA"/>
    <w:rsid w:val="00F14735"/>
    <w:rsid w:val="00F341FB"/>
    <w:rsid w:val="00F458D9"/>
    <w:rsid w:val="00F627ED"/>
    <w:rsid w:val="00FC45E5"/>
    <w:rsid w:val="00FC48BA"/>
    <w:rsid w:val="00FD1FDE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EB089"/>
  <w15:docId w15:val="{78A354C8-4122-4F28-9B52-B9738AC3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0C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41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41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81">
    <w:name w:val="EmailStyle181"/>
    <w:basedOn w:val="DefaultParagraphFont"/>
    <w:semiHidden/>
    <w:rsid w:val="00A31B56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A322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%20Collins\Documents\Custom%20Office%20Templates\Rapid%20POS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Rapid POS template2.dotx</Template>
  <TotalTime>47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Collins</dc:creator>
  <cp:keywords/>
  <dc:description/>
  <cp:lastModifiedBy>Matt Collins</cp:lastModifiedBy>
  <cp:revision>4</cp:revision>
  <cp:lastPrinted>2015-04-08T17:02:00Z</cp:lastPrinted>
  <dcterms:created xsi:type="dcterms:W3CDTF">2016-04-02T01:58:00Z</dcterms:created>
  <dcterms:modified xsi:type="dcterms:W3CDTF">2020-09-10T08:32:00Z</dcterms:modified>
</cp:coreProperties>
</file>